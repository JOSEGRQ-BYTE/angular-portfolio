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933"/>
        <w:gridCol w:w="5155"/>
      </w:tblGrid>
      <w:tr w:rsidR="00D92B95" w:rsidRPr="007D29CA" w14:paraId="4CEC8207" w14:textId="77777777" w:rsidTr="008D47FB">
        <w:trPr>
          <w:trHeight w:val="270"/>
        </w:trPr>
        <w:tc>
          <w:tcPr>
            <w:tcW w:w="5013" w:type="dxa"/>
            <w:vAlign w:val="bottom"/>
          </w:tcPr>
          <w:p w14:paraId="674B6992" w14:textId="0A6DFCC4" w:rsidR="00C84833" w:rsidRPr="007D29CA" w:rsidRDefault="00000000" w:rsidP="00C84833">
            <w:pPr>
              <w:pStyle w:val="Title"/>
              <w:rPr>
                <w:rFonts w:asciiTheme="minorHAnsi" w:hAnsiTheme="minorHAnsi" w:cstheme="minorHAnsi"/>
                <w:sz w:val="48"/>
                <w:szCs w:val="48"/>
              </w:rPr>
            </w:pPr>
            <w:sdt>
              <w:sdtPr>
                <w:rPr>
                  <w:rFonts w:asciiTheme="minorHAnsi" w:hAnsiTheme="minorHAnsi" w:cstheme="minorHAnsi"/>
                  <w:sz w:val="48"/>
                  <w:szCs w:val="48"/>
                </w:rPr>
                <w:alias w:val="Enter first name:"/>
                <w:tag w:val="Enter first name:"/>
                <w:id w:val="1306818671"/>
                <w:placeholder>
                  <w:docPart w:val="D252AA61335D5E488336DD0FD17B5A2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B235D4" w:rsidRPr="007D29CA">
                  <w:rPr>
                    <w:rFonts w:asciiTheme="minorHAnsi" w:hAnsiTheme="minorHAnsi" w:cstheme="minorHAnsi"/>
                    <w:sz w:val="48"/>
                    <w:szCs w:val="48"/>
                  </w:rPr>
                  <w:t>Jose G.</w:t>
                </w:r>
              </w:sdtContent>
            </w:sdt>
            <w:r w:rsidR="00D92B95" w:rsidRPr="007D29CA">
              <w:rPr>
                <w:rFonts w:asciiTheme="minorHAnsi" w:hAnsiTheme="minorHAnsi" w:cstheme="minorHAnsi"/>
                <w:sz w:val="48"/>
                <w:szCs w:val="48"/>
              </w:rPr>
              <w:br/>
            </w:r>
            <w:sdt>
              <w:sdtPr>
                <w:rPr>
                  <w:rFonts w:asciiTheme="minorHAnsi" w:hAnsiTheme="minorHAnsi" w:cstheme="minorHAnsi"/>
                  <w:sz w:val="48"/>
                  <w:szCs w:val="48"/>
                </w:rPr>
                <w:alias w:val="Enter last name:"/>
                <w:tag w:val="Enter last name:"/>
                <w:id w:val="-1656595288"/>
                <w:placeholder>
                  <w:docPart w:val="9F275B861D84BE488B89A8A58C99E4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B235D4" w:rsidRPr="007D29CA">
                  <w:rPr>
                    <w:rFonts w:asciiTheme="minorHAnsi" w:hAnsiTheme="minorHAnsi" w:cstheme="minorHAnsi"/>
                    <w:sz w:val="48"/>
                    <w:szCs w:val="48"/>
                  </w:rPr>
                  <w:t>Ramirez Quezada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54"/>
              <w:gridCol w:w="501"/>
            </w:tblGrid>
            <w:tr w:rsidR="00932D92" w:rsidRPr="007D29CA" w14:paraId="3ED443CE" w14:textId="77777777" w:rsidTr="00D86E04">
              <w:tc>
                <w:tcPr>
                  <w:tcW w:w="4654" w:type="dxa"/>
                  <w:tcMar>
                    <w:left w:w="720" w:type="dxa"/>
                    <w:right w:w="29" w:type="dxa"/>
                  </w:tcMar>
                </w:tcPr>
                <w:p w14:paraId="721F734F" w14:textId="6A7429E4" w:rsidR="00932D92" w:rsidRPr="007D29CA" w:rsidRDefault="00000000" w:rsidP="00F65B14">
                  <w:pPr>
                    <w:pStyle w:val="ContactInfo"/>
                    <w:spacing w:line="276" w:lineRule="auto"/>
                    <w:rPr>
                      <w:rFonts w:cstheme="minorHAnsi"/>
                    </w:rPr>
                  </w:pPr>
                  <w:hyperlink r:id="rId9" w:history="1">
                    <w:r w:rsidR="00B26AA6" w:rsidRPr="007D29CA">
                      <w:rPr>
                        <w:rStyle w:val="Hyperlink"/>
                        <w:rFonts w:cstheme="minorHAnsi"/>
                      </w:rPr>
                      <w:t>Jgrquezada@</w:t>
                    </w:r>
                    <w:r w:rsidR="00B26AA6" w:rsidRPr="007D29CA">
                      <w:rPr>
                        <w:rStyle w:val="Hyperlink"/>
                        <w:rFonts w:cstheme="minorHAnsi"/>
                      </w:rPr>
                      <w:t>g</w:t>
                    </w:r>
                    <w:r w:rsidR="00B26AA6" w:rsidRPr="007D29CA">
                      <w:rPr>
                        <w:rStyle w:val="Hyperlink"/>
                        <w:rFonts w:cstheme="minorHAnsi"/>
                      </w:rPr>
                      <w:t>mail.com</w:t>
                    </w:r>
                  </w:hyperlink>
                </w:p>
              </w:tc>
              <w:tc>
                <w:tcPr>
                  <w:tcW w:w="501" w:type="dxa"/>
                  <w:tcMar>
                    <w:left w:w="0" w:type="dxa"/>
                    <w:right w:w="0" w:type="dxa"/>
                  </w:tcMar>
                </w:tcPr>
                <w:p w14:paraId="3B9784F3" w14:textId="1576BA6A" w:rsidR="00932D92" w:rsidRPr="007D29CA" w:rsidRDefault="00B235D4" w:rsidP="00F65B14">
                  <w:pPr>
                    <w:pStyle w:val="Icons"/>
                    <w:spacing w:after="0" w:line="276" w:lineRule="auto"/>
                    <w:rPr>
                      <w:rFonts w:cstheme="minorHAnsi"/>
                    </w:rPr>
                  </w:pPr>
                  <w:r w:rsidRPr="007D29CA">
                    <w:rPr>
                      <w:rFonts w:cstheme="minorHAnsi"/>
                      <w:noProof/>
                    </w:rPr>
                    <w:drawing>
                      <wp:inline distT="0" distB="0" distL="0" distR="0" wp14:anchorId="19FC8315" wp14:editId="2E3E845A">
                        <wp:extent cx="182880" cy="182880"/>
                        <wp:effectExtent l="0" t="0" r="0" b="0"/>
                        <wp:docPr id="3" name="Graphic 3" descr="Email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 descr="Email with solid fill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7D29CA" w14:paraId="0764A3E5" w14:textId="77777777" w:rsidTr="00D86E04">
              <w:tc>
                <w:tcPr>
                  <w:tcW w:w="4654" w:type="dxa"/>
                  <w:tcMar>
                    <w:left w:w="720" w:type="dxa"/>
                    <w:right w:w="29" w:type="dxa"/>
                  </w:tcMar>
                </w:tcPr>
                <w:p w14:paraId="703A1465" w14:textId="74A2B6FB" w:rsidR="00932D92" w:rsidRPr="007D29CA" w:rsidRDefault="00000000" w:rsidP="00F65B14">
                  <w:pPr>
                    <w:pStyle w:val="ContactInfo"/>
                    <w:spacing w:line="276" w:lineRule="auto"/>
                    <w:rPr>
                      <w:rFonts w:cstheme="minorHAnsi"/>
                    </w:rPr>
                  </w:pPr>
                  <w:hyperlink r:id="rId12" w:history="1">
                    <w:r w:rsidR="00913E77" w:rsidRPr="007D29CA">
                      <w:rPr>
                        <w:rStyle w:val="Hyperlink"/>
                        <w:rFonts w:cstheme="minorHAnsi"/>
                        <w:bdr w:val="none" w:sz="0" w:space="0" w:color="auto" w:frame="1"/>
                        <w:shd w:val="clear" w:color="auto" w:fill="FFFFFF"/>
                      </w:rPr>
                      <w:t>www.linkedin.com/in/josegrquezada</w:t>
                    </w:r>
                  </w:hyperlink>
                </w:p>
              </w:tc>
              <w:tc>
                <w:tcPr>
                  <w:tcW w:w="501" w:type="dxa"/>
                  <w:tcMar>
                    <w:left w:w="0" w:type="dxa"/>
                    <w:right w:w="0" w:type="dxa"/>
                  </w:tcMar>
                </w:tcPr>
                <w:p w14:paraId="7F2D495E" w14:textId="77777777" w:rsidR="00932D92" w:rsidRPr="007D29CA" w:rsidRDefault="00932D92" w:rsidP="00F65B14">
                  <w:pPr>
                    <w:pStyle w:val="Icons"/>
                    <w:spacing w:after="0" w:line="276" w:lineRule="auto"/>
                    <w:rPr>
                      <w:rFonts w:cstheme="minorHAnsi"/>
                    </w:rPr>
                  </w:pPr>
                  <w:r w:rsidRPr="007D29CA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17E5C36" wp14:editId="2F684D3C">
                            <wp:extent cx="164592" cy="164592"/>
                            <wp:effectExtent l="0" t="0" r="635" b="635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64592" cy="164592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6C5AAF" id="LinkedIn icon" o:spid="_x0000_s1026" alt="LinkedIn icon" style="width:12.9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  <v:path arrowok="t" o:connecttype="custom" o:connectlocs="24538,62116;24349,138484;25293,140313;48384,140187;48761,63440;47880,61675;108218,59846;98025,62684;90035,69179;87581,72017;87455,62116;65937,61675;64113,62621;64176,139935;86637,140313;88462,139367;88651,96674;91042,87467;95949,82674;103625,81350;110609,83368;114573,89422;115705,99512;115894,139682;138859,140313;140180,138926;139425,83936;135147,71134;128037,63756;116397,59972;32151,23333;25230,28378;22462,36702;25104,45089;31962,50260;40959,50260;48006,45216;50711,36765;48006,28504;41085,23333;154211,0;158992,1892;163900,8072;164592,152926;161572,160493;154651,164403;8305,164088;2580,160178;0,154628;1888,5360;6984,1072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7D29CA" w14:paraId="3DF2B55D" w14:textId="77777777" w:rsidTr="00D86E04">
              <w:tc>
                <w:tcPr>
                  <w:tcW w:w="4654" w:type="dxa"/>
                  <w:tcMar>
                    <w:left w:w="720" w:type="dxa"/>
                    <w:right w:w="29" w:type="dxa"/>
                  </w:tcMar>
                </w:tcPr>
                <w:p w14:paraId="3AF04EB3" w14:textId="64133D11" w:rsidR="00932D92" w:rsidRPr="007D29CA" w:rsidRDefault="00913E77" w:rsidP="00F65B14">
                  <w:pPr>
                    <w:pStyle w:val="ContactInfo"/>
                    <w:spacing w:line="276" w:lineRule="auto"/>
                    <w:rPr>
                      <w:rFonts w:cstheme="minorHAnsi"/>
                    </w:rPr>
                  </w:pPr>
                  <w:hyperlink r:id="rId13" w:history="1">
                    <w:r w:rsidRPr="007D29CA">
                      <w:rPr>
                        <w:rStyle w:val="Hyperlink"/>
                        <w:rFonts w:cstheme="minorHAnsi"/>
                      </w:rPr>
                      <w:t>Josegrquezada.com</w:t>
                    </w:r>
                  </w:hyperlink>
                </w:p>
              </w:tc>
              <w:tc>
                <w:tcPr>
                  <w:tcW w:w="501" w:type="dxa"/>
                  <w:tcMar>
                    <w:left w:w="0" w:type="dxa"/>
                    <w:right w:w="0" w:type="dxa"/>
                  </w:tcMar>
                </w:tcPr>
                <w:p w14:paraId="3007FFF2" w14:textId="1645055E" w:rsidR="00932D92" w:rsidRPr="007D29CA" w:rsidRDefault="00B235D4" w:rsidP="00F65B14">
                  <w:pPr>
                    <w:pStyle w:val="Icons"/>
                    <w:spacing w:after="0" w:line="276" w:lineRule="auto"/>
                    <w:rPr>
                      <w:rFonts w:cstheme="minorHAnsi"/>
                    </w:rPr>
                  </w:pPr>
                  <w:r w:rsidRPr="007D29CA">
                    <w:rPr>
                      <w:rFonts w:cstheme="minorHAnsi"/>
                      <w:noProof/>
                    </w:rPr>
                    <w:drawing>
                      <wp:inline distT="0" distB="0" distL="0" distR="0" wp14:anchorId="666E37EE" wp14:editId="4F67B6C9">
                        <wp:extent cx="182880" cy="182880"/>
                        <wp:effectExtent l="0" t="0" r="0" b="0"/>
                        <wp:docPr id="4" name="Graphic 4" descr="Earth globe: Americas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 descr="Earth globe: Americas with solid fill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249172" w14:textId="77777777" w:rsidR="00D92B95" w:rsidRPr="007D29CA" w:rsidRDefault="00D92B95" w:rsidP="00F65B14">
            <w:pPr>
              <w:pStyle w:val="Header"/>
              <w:rPr>
                <w:rFonts w:cstheme="minorHAnsi"/>
              </w:rPr>
            </w:pPr>
          </w:p>
        </w:tc>
      </w:tr>
    </w:tbl>
    <w:p w14:paraId="2845288D" w14:textId="2EA4992C" w:rsidR="00C43D65" w:rsidRPr="007D29CA" w:rsidRDefault="0027230C" w:rsidP="00347ECA">
      <w:pPr>
        <w:spacing w:after="240"/>
        <w:rPr>
          <w:rFonts w:cstheme="minorHAnsi"/>
        </w:rPr>
      </w:pPr>
      <w:r>
        <w:rPr>
          <w:rFonts w:cstheme="minorHAnsi"/>
        </w:rPr>
        <w:t>I am</w:t>
      </w:r>
      <w:r w:rsidR="003C0EA3" w:rsidRPr="007D29CA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A72AE4">
        <w:rPr>
          <w:rFonts w:cstheme="minorHAnsi"/>
        </w:rPr>
        <w:t>highly motivated</w:t>
      </w:r>
      <w:r w:rsidR="003C0EA3" w:rsidRPr="007D29CA">
        <w:rPr>
          <w:rFonts w:cstheme="minorHAnsi"/>
        </w:rPr>
        <w:t xml:space="preserve"> full stack software engineer </w:t>
      </w:r>
      <w:r w:rsidR="00A72AE4">
        <w:rPr>
          <w:rFonts w:cstheme="minorHAnsi"/>
        </w:rPr>
        <w:t>who strives to</w:t>
      </w:r>
      <w:r w:rsidR="003C0EA3" w:rsidRPr="007D29CA">
        <w:rPr>
          <w:rFonts w:cstheme="minorHAnsi"/>
        </w:rPr>
        <w:t xml:space="preserve"> </w:t>
      </w:r>
      <w:r w:rsidR="00A72AE4">
        <w:rPr>
          <w:rFonts w:cstheme="minorHAnsi"/>
        </w:rPr>
        <w:t>continuously learn</w:t>
      </w:r>
      <w:r w:rsidR="003C0EA3" w:rsidRPr="007D29CA">
        <w:rPr>
          <w:rFonts w:cstheme="minorHAnsi"/>
        </w:rPr>
        <w:t xml:space="preserve">, </w:t>
      </w:r>
      <w:r w:rsidR="00A72AE4">
        <w:rPr>
          <w:rFonts w:cstheme="minorHAnsi"/>
        </w:rPr>
        <w:t>adapt</w:t>
      </w:r>
      <w:r w:rsidR="003C0EA3" w:rsidRPr="007D29CA">
        <w:rPr>
          <w:rFonts w:cstheme="minorHAnsi"/>
        </w:rPr>
        <w:t xml:space="preserve">, </w:t>
      </w:r>
      <w:r w:rsidR="00A72AE4">
        <w:rPr>
          <w:rFonts w:cstheme="minorHAnsi"/>
        </w:rPr>
        <w:t>grow and delivery innovative solutions</w:t>
      </w:r>
      <w:r w:rsidR="003C0EA3" w:rsidRPr="007D29CA">
        <w:rPr>
          <w:rFonts w:cstheme="minorHAnsi"/>
        </w:rPr>
        <w:t>.</w:t>
      </w:r>
      <w:r w:rsidR="00A72AE4">
        <w:rPr>
          <w:rFonts w:cstheme="minorHAnsi"/>
        </w:rPr>
        <w:t xml:space="preserve"> An individual who enjoys a collaborative environment</w:t>
      </w:r>
      <w:r>
        <w:rPr>
          <w:rFonts w:cstheme="minorHAnsi"/>
        </w:rPr>
        <w:t>,</w:t>
      </w:r>
      <w:r w:rsidR="00A72AE4">
        <w:rPr>
          <w:rFonts w:cstheme="minorHAnsi"/>
        </w:rPr>
        <w:t xml:space="preserve"> seeks opportunities to learn from</w:t>
      </w:r>
      <w:r>
        <w:rPr>
          <w:rFonts w:cstheme="minorHAnsi"/>
        </w:rPr>
        <w:t xml:space="preserve"> and share knowledge with peers.</w:t>
      </w:r>
      <w:r w:rsidR="00B2531F" w:rsidRPr="007D29CA">
        <w:rPr>
          <w:rFonts w:cstheme="minorHAnsi"/>
        </w:rPr>
        <w:t xml:space="preserve"> I </w:t>
      </w:r>
      <w:r w:rsidR="00807E45">
        <w:rPr>
          <w:rFonts w:cstheme="minorHAnsi"/>
        </w:rPr>
        <w:t>exceed</w:t>
      </w:r>
      <w:r w:rsidR="00B2531F" w:rsidRPr="007D29CA">
        <w:rPr>
          <w:rFonts w:cstheme="minorHAnsi"/>
        </w:rPr>
        <w:t xml:space="preserve"> in </w:t>
      </w:r>
      <w:r w:rsidR="00807E45">
        <w:rPr>
          <w:rFonts w:cstheme="minorHAnsi"/>
        </w:rPr>
        <w:t>an agile software development lifecycle</w:t>
      </w:r>
      <w:r w:rsidR="00B2531F" w:rsidRPr="007D29CA">
        <w:rPr>
          <w:rFonts w:cstheme="minorHAnsi"/>
        </w:rPr>
        <w:t xml:space="preserve"> with a</w:t>
      </w:r>
      <w:r w:rsidR="00807E45">
        <w:rPr>
          <w:rFonts w:cstheme="minorHAnsi"/>
        </w:rPr>
        <w:t xml:space="preserve"> great </w:t>
      </w:r>
      <w:r w:rsidR="00B2531F" w:rsidRPr="007D29CA">
        <w:rPr>
          <w:rFonts w:cstheme="minorHAnsi"/>
        </w:rPr>
        <w:t xml:space="preserve">end-user focus. </w:t>
      </w:r>
    </w:p>
    <w:p w14:paraId="0031732E" w14:textId="2B8E2C65" w:rsidR="00AD13CB" w:rsidRPr="007D29CA" w:rsidRDefault="00B2531F" w:rsidP="000C6B0E">
      <w:pPr>
        <w:pStyle w:val="Heading1"/>
        <w:spacing w:before="120"/>
        <w:rPr>
          <w:rFonts w:asciiTheme="minorHAnsi" w:hAnsiTheme="minorHAnsi" w:cstheme="minorHAnsi"/>
        </w:rPr>
      </w:pPr>
      <w:r w:rsidRPr="007D29CA">
        <w:rPr>
          <w:rFonts w:asciiTheme="minorHAnsi" w:hAnsiTheme="minorHAnsi" w:cstheme="minorHAnsi"/>
        </w:rPr>
        <w:t xml:space="preserve">Technical </w:t>
      </w:r>
      <w:sdt>
        <w:sdtPr>
          <w:rPr>
            <w:rFonts w:asciiTheme="minorHAnsi" w:hAnsiTheme="minorHAnsi" w:cstheme="minorHAnsi"/>
          </w:rPr>
          <w:alias w:val="Skills:"/>
          <w:tag w:val="Skills:"/>
          <w:id w:val="-891506033"/>
          <w:placeholder>
            <w:docPart w:val="482FAF900554324AB1CE5BBC39593320"/>
          </w:placeholder>
          <w:temporary/>
          <w:showingPlcHdr/>
          <w15:appearance w15:val="hidden"/>
        </w:sdtPr>
        <w:sdtContent>
          <w:r w:rsidR="004937AE" w:rsidRPr="007D29CA">
            <w:rPr>
              <w:rFonts w:asciiTheme="minorHAnsi" w:hAnsiTheme="minorHAnsi" w:cstheme="minorHAnsi"/>
            </w:rPr>
            <w:t>Skills</w:t>
          </w:r>
        </w:sdtContent>
      </w:sdt>
    </w:p>
    <w:tbl>
      <w:tblPr>
        <w:tblStyle w:val="TableGrid"/>
        <w:tblW w:w="49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11055"/>
      </w:tblGrid>
      <w:tr w:rsidR="00800607" w:rsidRPr="007D29CA" w14:paraId="46235A49" w14:textId="77777777" w:rsidTr="00800607">
        <w:trPr>
          <w:trHeight w:val="576"/>
        </w:trPr>
        <w:tc>
          <w:tcPr>
            <w:tcW w:w="10768" w:type="dxa"/>
          </w:tcPr>
          <w:p w14:paraId="041C69E8" w14:textId="62CC6A1A" w:rsidR="00800607" w:rsidRPr="007D29CA" w:rsidRDefault="00800607" w:rsidP="00F65B14">
            <w:pPr>
              <w:pStyle w:val="ListBullet"/>
              <w:numPr>
                <w:ilvl w:val="0"/>
                <w:numId w:val="4"/>
              </w:numPr>
              <w:spacing w:after="120"/>
              <w:rPr>
                <w:rFonts w:cstheme="minorHAnsi"/>
              </w:rPr>
            </w:pPr>
            <w:r w:rsidRPr="007D29CA">
              <w:rPr>
                <w:rFonts w:cstheme="minorHAnsi"/>
              </w:rPr>
              <w:t>Languages: C#, SQL, HTML, CSS, JavaScript, Typescript</w:t>
            </w:r>
          </w:p>
          <w:p w14:paraId="583B1950" w14:textId="08892294" w:rsidR="00800607" w:rsidRPr="007D29CA" w:rsidRDefault="00800607" w:rsidP="00F65B14">
            <w:pPr>
              <w:pStyle w:val="ListBullet"/>
              <w:numPr>
                <w:ilvl w:val="0"/>
                <w:numId w:val="4"/>
              </w:numPr>
              <w:spacing w:after="120"/>
              <w:rPr>
                <w:rFonts w:cstheme="minorHAnsi"/>
              </w:rPr>
            </w:pPr>
            <w:r w:rsidRPr="007D29CA">
              <w:rPr>
                <w:rFonts w:cstheme="minorHAnsi"/>
              </w:rPr>
              <w:t xml:space="preserve">Frameworks: </w:t>
            </w:r>
            <w:r w:rsidR="00037139" w:rsidRPr="007D29CA">
              <w:rPr>
                <w:rFonts w:cstheme="minorHAnsi"/>
              </w:rPr>
              <w:t>.</w:t>
            </w:r>
            <w:r w:rsidRPr="007D29CA">
              <w:rPr>
                <w:rFonts w:cstheme="minorHAnsi"/>
              </w:rPr>
              <w:t>NET Core,</w:t>
            </w:r>
            <w:r w:rsidR="00037139" w:rsidRPr="007D29CA">
              <w:rPr>
                <w:rFonts w:cstheme="minorHAnsi"/>
              </w:rPr>
              <w:t xml:space="preserve"> MVC,</w:t>
            </w:r>
            <w:r w:rsidRPr="007D29CA">
              <w:rPr>
                <w:rFonts w:cstheme="minorHAnsi"/>
              </w:rPr>
              <w:t xml:space="preserve"> Entity Framework, Angular</w:t>
            </w:r>
            <w:r w:rsidR="00037139" w:rsidRPr="007D29CA">
              <w:rPr>
                <w:rFonts w:cstheme="minorHAnsi"/>
              </w:rPr>
              <w:t>, jQuery, Bootstrap</w:t>
            </w:r>
          </w:p>
          <w:p w14:paraId="5117939E" w14:textId="0F57214B" w:rsidR="00800607" w:rsidRPr="007D29CA" w:rsidRDefault="00800607" w:rsidP="00F65B14">
            <w:pPr>
              <w:pStyle w:val="ListBullet"/>
              <w:numPr>
                <w:ilvl w:val="0"/>
                <w:numId w:val="4"/>
              </w:numPr>
              <w:spacing w:after="120"/>
              <w:rPr>
                <w:rFonts w:cstheme="minorHAnsi"/>
              </w:rPr>
            </w:pPr>
            <w:r w:rsidRPr="007D29CA">
              <w:rPr>
                <w:rFonts w:cstheme="minorHAnsi"/>
              </w:rPr>
              <w:t>Development Tools: Visual Studio, Visual Studio Code, Git</w:t>
            </w:r>
            <w:r w:rsidR="00037139" w:rsidRPr="007D29CA">
              <w:rPr>
                <w:rFonts w:cstheme="minorHAnsi"/>
              </w:rPr>
              <w:t xml:space="preserve"> (</w:t>
            </w:r>
            <w:r w:rsidRPr="007D29CA">
              <w:rPr>
                <w:rFonts w:cstheme="minorHAnsi"/>
              </w:rPr>
              <w:t>Bit</w:t>
            </w:r>
            <w:r w:rsidR="003D3530" w:rsidRPr="007D29CA">
              <w:rPr>
                <w:rFonts w:cstheme="minorHAnsi"/>
              </w:rPr>
              <w:t>b</w:t>
            </w:r>
            <w:r w:rsidRPr="007D29CA">
              <w:rPr>
                <w:rFonts w:cstheme="minorHAnsi"/>
              </w:rPr>
              <w:t>ucket</w:t>
            </w:r>
            <w:r w:rsidR="00037139" w:rsidRPr="007D29CA">
              <w:rPr>
                <w:rFonts w:cstheme="minorHAnsi"/>
              </w:rPr>
              <w:t>, GitHub), Postman, Microsoft SQL Server</w:t>
            </w:r>
          </w:p>
        </w:tc>
      </w:tr>
    </w:tbl>
    <w:p w14:paraId="554B6B93" w14:textId="606270C5" w:rsidR="005B1D68" w:rsidRPr="007D29CA" w:rsidRDefault="003D3530" w:rsidP="00347ECA">
      <w:pPr>
        <w:pStyle w:val="Heading1"/>
        <w:spacing w:before="120"/>
        <w:rPr>
          <w:rFonts w:asciiTheme="minorHAnsi" w:hAnsiTheme="minorHAnsi" w:cstheme="minorHAnsi"/>
        </w:rPr>
      </w:pPr>
      <w:r w:rsidRPr="007D29CA">
        <w:rPr>
          <w:rFonts w:asciiTheme="minorHAnsi" w:hAnsiTheme="minorHAnsi" w:cstheme="minorHAnsi"/>
        </w:rPr>
        <w:t xml:space="preserve">Professional </w:t>
      </w:r>
      <w:sdt>
        <w:sdtPr>
          <w:rPr>
            <w:rFonts w:asciiTheme="minorHAnsi" w:hAnsiTheme="minorHAnsi" w:cstheme="minorHAnsi"/>
          </w:rPr>
          <w:alias w:val="Experience:"/>
          <w:tag w:val="Experience:"/>
          <w:id w:val="-898354009"/>
          <w:placeholder>
            <w:docPart w:val="274F7B6C62372E4F864D0C214F891164"/>
          </w:placeholder>
          <w:temporary/>
          <w:showingPlcHdr/>
          <w15:appearance w15:val="hidden"/>
        </w:sdtPr>
        <w:sdtContent>
          <w:r w:rsidR="004937AE" w:rsidRPr="007D29CA">
            <w:rPr>
              <w:rFonts w:asciiTheme="minorHAnsi" w:hAnsiTheme="minorHAnsi" w:cstheme="minorHAnsi"/>
            </w:rPr>
            <w:t>Experience</w:t>
          </w:r>
        </w:sdtContent>
      </w:sdt>
    </w:p>
    <w:p w14:paraId="496AC410" w14:textId="2518F6E1" w:rsidR="0023705D" w:rsidRPr="008D47FB" w:rsidRDefault="00650343" w:rsidP="00D413F9">
      <w:pPr>
        <w:pStyle w:val="Heading3"/>
        <w:rPr>
          <w:rFonts w:cstheme="minorHAnsi"/>
          <w:szCs w:val="22"/>
        </w:rPr>
      </w:pPr>
      <w:r w:rsidRPr="008D47FB">
        <w:rPr>
          <w:rFonts w:cstheme="minorHAnsi"/>
          <w:szCs w:val="22"/>
        </w:rPr>
        <w:t>June 2021</w:t>
      </w:r>
      <w:r w:rsidR="00D413F9" w:rsidRPr="008D47FB">
        <w:rPr>
          <w:rFonts w:cstheme="minorHAnsi"/>
          <w:szCs w:val="22"/>
        </w:rPr>
        <w:t xml:space="preserve"> – </w:t>
      </w:r>
      <w:r w:rsidR="006E433E" w:rsidRPr="008D47FB">
        <w:rPr>
          <w:rFonts w:cstheme="minorHAnsi"/>
          <w:szCs w:val="22"/>
        </w:rPr>
        <w:t>Pr</w:t>
      </w:r>
      <w:r w:rsidR="006D5768" w:rsidRPr="008D47FB">
        <w:rPr>
          <w:rFonts w:cstheme="minorHAnsi"/>
          <w:szCs w:val="22"/>
        </w:rPr>
        <w:t>e</w:t>
      </w:r>
      <w:r w:rsidR="006E433E" w:rsidRPr="008D47FB">
        <w:rPr>
          <w:rFonts w:cstheme="minorHAnsi"/>
          <w:szCs w:val="22"/>
        </w:rPr>
        <w:t>sent</w:t>
      </w:r>
    </w:p>
    <w:p w14:paraId="1FF0759A" w14:textId="21BA5845" w:rsidR="0023705D" w:rsidRPr="008D47FB" w:rsidRDefault="00650343" w:rsidP="00513EFC">
      <w:pPr>
        <w:pStyle w:val="Heading2"/>
        <w:rPr>
          <w:rStyle w:val="Emphasis"/>
          <w:rFonts w:asciiTheme="minorHAnsi" w:hAnsiTheme="minorHAnsi" w:cstheme="minorHAnsi"/>
          <w:sz w:val="28"/>
          <w:szCs w:val="28"/>
        </w:rPr>
      </w:pPr>
      <w:r w:rsidRPr="008D47FB">
        <w:rPr>
          <w:rStyle w:val="Emphasis"/>
          <w:rFonts w:asciiTheme="minorHAnsi" w:hAnsiTheme="minorHAnsi" w:cstheme="minorHAnsi"/>
          <w:sz w:val="28"/>
          <w:szCs w:val="28"/>
        </w:rPr>
        <w:t>Charter Communication</w:t>
      </w:r>
      <w:r w:rsidR="0032509E" w:rsidRPr="008D47FB">
        <w:rPr>
          <w:rStyle w:val="Emphasis"/>
          <w:rFonts w:asciiTheme="minorHAnsi" w:hAnsiTheme="minorHAnsi" w:cstheme="minorHAnsi"/>
          <w:sz w:val="28"/>
          <w:szCs w:val="28"/>
        </w:rPr>
        <w:t>s Inc.</w:t>
      </w:r>
      <w:r w:rsidR="007D29CA" w:rsidRPr="008D47FB">
        <w:rPr>
          <w:rStyle w:val="Emphasis"/>
          <w:rFonts w:asciiTheme="minorHAnsi" w:hAnsiTheme="minorHAnsi" w:cstheme="minorHAnsi"/>
          <w:sz w:val="28"/>
          <w:szCs w:val="28"/>
        </w:rPr>
        <w:t xml:space="preserve"> – </w:t>
      </w:r>
      <w:r w:rsidRPr="008D47FB">
        <w:rPr>
          <w:rStyle w:val="Emphasis"/>
          <w:rFonts w:asciiTheme="minorHAnsi" w:hAnsiTheme="minorHAnsi" w:cstheme="minorHAnsi"/>
          <w:sz w:val="28"/>
          <w:szCs w:val="28"/>
        </w:rPr>
        <w:t>Greenwood Village, CO</w:t>
      </w:r>
    </w:p>
    <w:p w14:paraId="16BC9DE7" w14:textId="08B59884" w:rsidR="00650343" w:rsidRPr="008D47FB" w:rsidRDefault="006D5768" w:rsidP="00F65B14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Software Engineer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(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August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202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2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– 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Present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)</w:t>
      </w:r>
    </w:p>
    <w:p w14:paraId="2AE7EBCD" w14:textId="509C0381" w:rsidR="006E433E" w:rsidRPr="008D47FB" w:rsidRDefault="006E433E" w:rsidP="00F65B14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Software Engineer Associate (September 2021 – </w:t>
      </w:r>
      <w:r w:rsidR="00F65B14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August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6D5768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2022</w:t>
      </w: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)</w:t>
      </w:r>
    </w:p>
    <w:p w14:paraId="2C26D853" w14:textId="6FE01B05" w:rsidR="006E433E" w:rsidRPr="008D47FB" w:rsidRDefault="00F65B14" w:rsidP="00F65B14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</w:t>
      </w:r>
      <w:r w:rsidR="006E433E" w:rsidRPr="008D47FB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nter (June 2021 – September 2021)</w:t>
      </w:r>
    </w:p>
    <w:p w14:paraId="5B203DF1" w14:textId="5A3059D8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Work with multiple sources of information to develop a one shop stop application for executives to generate their monthly reports.</w:t>
      </w:r>
    </w:p>
    <w:p w14:paraId="471DC63A" w14:textId="19EC71F2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Interpret business and functional requirements to design and develop technical solutions that meet business needs.</w:t>
      </w:r>
    </w:p>
    <w:p w14:paraId="3D64FAF1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Responsible for designing, developing, unit testing, and maintaining product and code in .NET Core (MVC).</w:t>
      </w:r>
    </w:p>
    <w:p w14:paraId="47E2EFED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Take full stack ownership by consistently writing production-ready and testable code.</w:t>
      </w:r>
    </w:p>
    <w:p w14:paraId="57A22E63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Consistently design optimal designs adhering to best practices while considering scalability, reliability, and performance of system.</w:t>
      </w:r>
    </w:p>
    <w:p w14:paraId="6857E305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Successfully completed complex modifications, refactoring, and bug fixes to existing functionality without supervision.</w:t>
      </w:r>
    </w:p>
    <w:p w14:paraId="1A567A35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Accept feedback from peer developers during code reviews and apply changes to meet standards.</w:t>
      </w:r>
    </w:p>
    <w:p w14:paraId="6596078E" w14:textId="77777777" w:rsidR="00AA5C73" w:rsidRPr="00AA5C73" w:rsidRDefault="00AA5C73" w:rsidP="00AA5C73">
      <w:pPr>
        <w:pStyle w:val="ListBullet"/>
        <w:numPr>
          <w:ilvl w:val="0"/>
          <w:numId w:val="4"/>
        </w:numPr>
        <w:rPr>
          <w:rFonts w:cstheme="minorHAnsi"/>
        </w:rPr>
      </w:pPr>
      <w:r w:rsidRPr="00AA5C73">
        <w:rPr>
          <w:rFonts w:cstheme="minorHAnsi"/>
        </w:rPr>
        <w:t>Manage and optimize performance of queries and stored procedures</w:t>
      </w:r>
    </w:p>
    <w:p w14:paraId="1BA4B9A6" w14:textId="77777777" w:rsidR="00AA5C73" w:rsidRPr="00AA5C73" w:rsidRDefault="00AA5C73" w:rsidP="000C6B0E">
      <w:pPr>
        <w:pStyle w:val="ListBullet"/>
        <w:numPr>
          <w:ilvl w:val="0"/>
          <w:numId w:val="4"/>
        </w:numPr>
        <w:spacing w:after="120"/>
        <w:rPr>
          <w:rFonts w:cstheme="minorHAnsi"/>
        </w:rPr>
      </w:pPr>
      <w:r w:rsidRPr="00AA5C73">
        <w:rPr>
          <w:rFonts w:cstheme="minorHAnsi"/>
        </w:rPr>
        <w:t>Troubleshoot and resolved database-related issues</w:t>
      </w:r>
    </w:p>
    <w:p w14:paraId="60CA762D" w14:textId="77777777" w:rsidR="0070237E" w:rsidRPr="007D29CA" w:rsidRDefault="00000000" w:rsidP="000C6B0E">
      <w:pPr>
        <w:pStyle w:val="Heading1"/>
        <w:spacing w:before="240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65B7EEAFA597D24A908A855149434591"/>
          </w:placeholder>
          <w:temporary/>
          <w:showingPlcHdr/>
          <w15:appearance w15:val="hidden"/>
        </w:sdtPr>
        <w:sdtContent>
          <w:r w:rsidR="0070237E" w:rsidRPr="007D29CA">
            <w:rPr>
              <w:rFonts w:asciiTheme="minorHAnsi" w:hAnsiTheme="minorHAnsi" w:cstheme="minorHAnsi"/>
              <w:szCs w:val="36"/>
            </w:rPr>
            <w:t>Education</w:t>
          </w:r>
        </w:sdtContent>
      </w:sdt>
    </w:p>
    <w:p w14:paraId="52248792" w14:textId="3AF2A7B0" w:rsidR="0070237E" w:rsidRPr="007D29CA" w:rsidRDefault="006D5768" w:rsidP="0070237E">
      <w:pPr>
        <w:pStyle w:val="Heading3"/>
        <w:rPr>
          <w:rFonts w:cstheme="minorHAnsi"/>
          <w:szCs w:val="22"/>
        </w:rPr>
      </w:pPr>
      <w:r w:rsidRPr="007D29CA">
        <w:rPr>
          <w:rFonts w:cstheme="minorHAnsi"/>
          <w:szCs w:val="22"/>
        </w:rPr>
        <w:t>May</w:t>
      </w:r>
      <w:r w:rsidR="0070237E" w:rsidRPr="007D29CA">
        <w:rPr>
          <w:rFonts w:cstheme="minorHAnsi"/>
          <w:szCs w:val="22"/>
        </w:rPr>
        <w:t xml:space="preserve"> </w:t>
      </w:r>
      <w:r w:rsidRPr="007D29CA">
        <w:rPr>
          <w:rFonts w:cstheme="minorHAnsi"/>
          <w:szCs w:val="22"/>
        </w:rPr>
        <w:t>2021</w:t>
      </w:r>
    </w:p>
    <w:p w14:paraId="5E71C31B" w14:textId="6BED8600" w:rsidR="0070237E" w:rsidRPr="00347ECA" w:rsidRDefault="000A58A1" w:rsidP="00513EF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347ECA">
        <w:rPr>
          <w:rFonts w:asciiTheme="minorHAnsi" w:hAnsiTheme="minorHAnsi" w:cstheme="minorHAnsi"/>
          <w:sz w:val="28"/>
          <w:szCs w:val="28"/>
        </w:rPr>
        <w:t>B.S. Computer Science</w:t>
      </w:r>
      <w:r w:rsidRPr="00347ECA">
        <w:rPr>
          <w:rStyle w:val="Emphasis"/>
          <w:rFonts w:asciiTheme="minorHAnsi" w:hAnsiTheme="minorHAnsi" w:cstheme="minorHAnsi"/>
          <w:sz w:val="28"/>
          <w:szCs w:val="28"/>
        </w:rPr>
        <w:t>/University of Colorado Denver/Denver, CO</w:t>
      </w:r>
    </w:p>
    <w:p w14:paraId="4D56BF32" w14:textId="233E5290" w:rsidR="0070237E" w:rsidRPr="007D29CA" w:rsidRDefault="00347ECA" w:rsidP="00F65B14">
      <w:pPr>
        <w:spacing w:after="120"/>
        <w:rPr>
          <w:rFonts w:cstheme="minorHAnsi"/>
        </w:rPr>
      </w:pPr>
      <w:r>
        <w:rPr>
          <w:rFonts w:cstheme="minorHAnsi"/>
        </w:rPr>
        <w:t>Coursework: Algorithms, Data Structures, Object Oriented Programming, Web Development</w:t>
      </w:r>
    </w:p>
    <w:p w14:paraId="0327B6C5" w14:textId="36A5C8B5" w:rsidR="00434074" w:rsidRPr="007D29CA" w:rsidRDefault="00347ECA" w:rsidP="00053203">
      <w:pPr>
        <w:pStyle w:val="Heading1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Personal Projects</w:t>
      </w:r>
      <w:r w:rsidR="000C6B0E">
        <w:rPr>
          <w:rFonts w:asciiTheme="minorHAnsi" w:hAnsiTheme="minorHAnsi" w:cstheme="minorHAnsi"/>
        </w:rPr>
        <w:t xml:space="preserve"> </w:t>
      </w:r>
      <w:r w:rsidR="000C6B0E" w:rsidRPr="000C6B0E">
        <w:rPr>
          <w:rFonts w:cstheme="minorHAnsi"/>
          <w:b w:val="0"/>
          <w:bCs/>
          <w:color w:val="595959" w:themeColor="text1" w:themeTint="A6"/>
          <w:sz w:val="24"/>
          <w:szCs w:val="24"/>
        </w:rPr>
        <w:t>(visit GitHub for more details)</w:t>
      </w:r>
    </w:p>
    <w:p w14:paraId="3DBBD924" w14:textId="2C7C1928" w:rsidR="00074E58" w:rsidRPr="00347ECA" w:rsidRDefault="00074E58" w:rsidP="00074E58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Personal Portfolio</w:t>
      </w:r>
      <w:r>
        <w:rPr>
          <w:rStyle w:val="Emphasis"/>
          <w:rFonts w:asciiTheme="minorHAnsi" w:hAnsiTheme="minorHAnsi" w:cstheme="minorHAnsi"/>
          <w:sz w:val="28"/>
          <w:szCs w:val="28"/>
        </w:rPr>
        <w:t xml:space="preserve"> / </w:t>
      </w:r>
      <w:hyperlink r:id="rId16" w:history="1">
        <w:r w:rsidRPr="00074E58">
          <w:rPr>
            <w:rStyle w:val="Hyperlink"/>
            <w:rFonts w:asciiTheme="minorHAnsi" w:hAnsiTheme="minorHAnsi" w:cstheme="minorHAnsi"/>
            <w:sz w:val="28"/>
            <w:szCs w:val="28"/>
          </w:rPr>
          <w:t>https://github.com/JOSEGRQ-BYTE/angular-portfolio</w:t>
        </w:r>
      </w:hyperlink>
    </w:p>
    <w:p w14:paraId="6A860C1F" w14:textId="45A1C6CA" w:rsidR="00074E58" w:rsidRPr="007D29CA" w:rsidRDefault="000C6B0E" w:rsidP="00074E58">
      <w:pPr>
        <w:spacing w:after="120"/>
        <w:rPr>
          <w:rFonts w:cstheme="minorHAnsi"/>
        </w:rPr>
      </w:pPr>
      <w:r>
        <w:rPr>
          <w:rFonts w:cstheme="minorHAnsi"/>
        </w:rPr>
        <w:t>Description</w:t>
      </w:r>
      <w:r w:rsidR="00074E58">
        <w:rPr>
          <w:rFonts w:cstheme="minorHAnsi"/>
        </w:rPr>
        <w:t xml:space="preserve">: </w:t>
      </w:r>
      <w:r>
        <w:rPr>
          <w:rFonts w:cstheme="minorHAnsi"/>
        </w:rPr>
        <w:t>A one-page Angular application that showcases my skills and experience.</w:t>
      </w:r>
    </w:p>
    <w:p w14:paraId="338BFD7E" w14:textId="3920D2E0" w:rsidR="00074E58" w:rsidRPr="00347ECA" w:rsidRDefault="00074E58" w:rsidP="00074E58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Secured REST API </w:t>
      </w:r>
      <w:r w:rsidRPr="00347ECA">
        <w:rPr>
          <w:rStyle w:val="Emphasis"/>
          <w:rFonts w:asciiTheme="minorHAnsi" w:hAnsiTheme="minorHAnsi" w:cstheme="minorHAnsi"/>
          <w:sz w:val="28"/>
          <w:szCs w:val="28"/>
        </w:rPr>
        <w:t>/</w:t>
      </w:r>
      <w:r>
        <w:rPr>
          <w:rStyle w:val="Emphasis"/>
          <w:rFonts w:asciiTheme="minorHAnsi" w:hAnsiTheme="minorHAnsi" w:cstheme="minorHAnsi"/>
          <w:sz w:val="28"/>
          <w:szCs w:val="28"/>
        </w:rPr>
        <w:t xml:space="preserve"> </w:t>
      </w:r>
      <w:hyperlink r:id="rId17" w:history="1">
        <w:r w:rsidRPr="00074E58">
          <w:rPr>
            <w:rStyle w:val="Hyperlink"/>
            <w:rFonts w:asciiTheme="minorHAnsi" w:hAnsiTheme="minorHAnsi" w:cstheme="minorHAnsi"/>
            <w:sz w:val="28"/>
            <w:szCs w:val="28"/>
          </w:rPr>
          <w:t>https://github.com/JOSEGRQ-BYTE/CrossFitWOD</w:t>
        </w:r>
      </w:hyperlink>
    </w:p>
    <w:p w14:paraId="1C88AAC2" w14:textId="02BA4D95" w:rsidR="00074E58" w:rsidRPr="007D29CA" w:rsidRDefault="000C6B0E" w:rsidP="00074E58">
      <w:pPr>
        <w:spacing w:after="0"/>
        <w:rPr>
          <w:rFonts w:cstheme="minorHAnsi"/>
        </w:rPr>
      </w:pPr>
      <w:r>
        <w:rPr>
          <w:rFonts w:cstheme="minorHAnsi"/>
        </w:rPr>
        <w:t>Description</w:t>
      </w:r>
      <w:r w:rsidR="00074E58">
        <w:rPr>
          <w:rFonts w:cstheme="minorHAnsi"/>
        </w:rPr>
        <w:t xml:space="preserve">: </w:t>
      </w:r>
      <w:r>
        <w:rPr>
          <w:rFonts w:cstheme="minorHAnsi"/>
        </w:rPr>
        <w:t>A .NET Core based Web API with CRUD operations for personal WOD (Workout of the Day) tracking.</w:t>
      </w:r>
    </w:p>
    <w:p w14:paraId="259B6581" w14:textId="489B46F9" w:rsidR="00BC7376" w:rsidRPr="007D29CA" w:rsidRDefault="00BC7376" w:rsidP="00BC7376">
      <w:pPr>
        <w:rPr>
          <w:rFonts w:cstheme="minorHAnsi"/>
        </w:rPr>
      </w:pPr>
    </w:p>
    <w:sectPr w:rsidR="00BC7376" w:rsidRPr="007D29CA" w:rsidSect="00074E58">
      <w:footerReference w:type="default" r:id="rId18"/>
      <w:pgSz w:w="12240" w:h="15840" w:code="1"/>
      <w:pgMar w:top="576" w:right="576" w:bottom="576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7866" w14:textId="77777777" w:rsidR="0079724D" w:rsidRDefault="0079724D" w:rsidP="00725803">
      <w:pPr>
        <w:spacing w:after="0"/>
      </w:pPr>
      <w:r>
        <w:separator/>
      </w:r>
    </w:p>
  </w:endnote>
  <w:endnote w:type="continuationSeparator" w:id="0">
    <w:p w14:paraId="2B1BC98F" w14:textId="77777777" w:rsidR="0079724D" w:rsidRDefault="0079724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8339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47BA" w14:textId="77777777" w:rsidR="0079724D" w:rsidRDefault="0079724D" w:rsidP="00725803">
      <w:pPr>
        <w:spacing w:after="0"/>
      </w:pPr>
      <w:r>
        <w:separator/>
      </w:r>
    </w:p>
  </w:footnote>
  <w:footnote w:type="continuationSeparator" w:id="0">
    <w:p w14:paraId="07AA1708" w14:textId="77777777" w:rsidR="0079724D" w:rsidRDefault="0079724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C513DE"/>
    <w:multiLevelType w:val="hybridMultilevel"/>
    <w:tmpl w:val="6860B256"/>
    <w:lvl w:ilvl="0" w:tplc="5C92C3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4034974">
    <w:abstractNumId w:val="9"/>
  </w:num>
  <w:num w:numId="2" w16cid:durableId="1717705932">
    <w:abstractNumId w:val="7"/>
  </w:num>
  <w:num w:numId="3" w16cid:durableId="865482996">
    <w:abstractNumId w:val="6"/>
  </w:num>
  <w:num w:numId="4" w16cid:durableId="11404662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2748555">
    <w:abstractNumId w:val="8"/>
  </w:num>
  <w:num w:numId="6" w16cid:durableId="637957544">
    <w:abstractNumId w:val="11"/>
  </w:num>
  <w:num w:numId="7" w16cid:durableId="1317487658">
    <w:abstractNumId w:val="5"/>
  </w:num>
  <w:num w:numId="8" w16cid:durableId="1371761010">
    <w:abstractNumId w:val="4"/>
  </w:num>
  <w:num w:numId="9" w16cid:durableId="994148080">
    <w:abstractNumId w:val="3"/>
  </w:num>
  <w:num w:numId="10" w16cid:durableId="525676076">
    <w:abstractNumId w:val="2"/>
  </w:num>
  <w:num w:numId="11" w16cid:durableId="682125922">
    <w:abstractNumId w:val="1"/>
  </w:num>
  <w:num w:numId="12" w16cid:durableId="1097598739">
    <w:abstractNumId w:val="0"/>
  </w:num>
  <w:num w:numId="13" w16cid:durableId="1910193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AD"/>
    <w:rsid w:val="00025E77"/>
    <w:rsid w:val="00027312"/>
    <w:rsid w:val="00037139"/>
    <w:rsid w:val="00053203"/>
    <w:rsid w:val="000645F2"/>
    <w:rsid w:val="00074E58"/>
    <w:rsid w:val="00082F03"/>
    <w:rsid w:val="000835A0"/>
    <w:rsid w:val="000934A2"/>
    <w:rsid w:val="000A58A1"/>
    <w:rsid w:val="000C6B0E"/>
    <w:rsid w:val="000F7929"/>
    <w:rsid w:val="001B0955"/>
    <w:rsid w:val="00227784"/>
    <w:rsid w:val="0023705D"/>
    <w:rsid w:val="00250A31"/>
    <w:rsid w:val="00251C13"/>
    <w:rsid w:val="0027230C"/>
    <w:rsid w:val="002922D0"/>
    <w:rsid w:val="0032509E"/>
    <w:rsid w:val="00340B03"/>
    <w:rsid w:val="00343915"/>
    <w:rsid w:val="00347ECA"/>
    <w:rsid w:val="00362A15"/>
    <w:rsid w:val="00380AE7"/>
    <w:rsid w:val="003A6943"/>
    <w:rsid w:val="003B4FFF"/>
    <w:rsid w:val="003C0EA3"/>
    <w:rsid w:val="003D3530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271C"/>
    <w:rsid w:val="00573BF9"/>
    <w:rsid w:val="005A4A49"/>
    <w:rsid w:val="005B1D68"/>
    <w:rsid w:val="00611B37"/>
    <w:rsid w:val="006252B4"/>
    <w:rsid w:val="00646BA2"/>
    <w:rsid w:val="00650343"/>
    <w:rsid w:val="00675EA0"/>
    <w:rsid w:val="00690DF9"/>
    <w:rsid w:val="00694FE4"/>
    <w:rsid w:val="006C08A0"/>
    <w:rsid w:val="006C47D8"/>
    <w:rsid w:val="006D2D08"/>
    <w:rsid w:val="006D5768"/>
    <w:rsid w:val="006E433E"/>
    <w:rsid w:val="006F26A2"/>
    <w:rsid w:val="0070237E"/>
    <w:rsid w:val="00725803"/>
    <w:rsid w:val="00725CB5"/>
    <w:rsid w:val="007307A3"/>
    <w:rsid w:val="00752315"/>
    <w:rsid w:val="0079724D"/>
    <w:rsid w:val="007A4CEE"/>
    <w:rsid w:val="007D29CA"/>
    <w:rsid w:val="007F61DD"/>
    <w:rsid w:val="00800607"/>
    <w:rsid w:val="00807E45"/>
    <w:rsid w:val="00857E6B"/>
    <w:rsid w:val="008968C4"/>
    <w:rsid w:val="008D47FB"/>
    <w:rsid w:val="008D7C1C"/>
    <w:rsid w:val="00902CCD"/>
    <w:rsid w:val="00913E77"/>
    <w:rsid w:val="00916512"/>
    <w:rsid w:val="0092291B"/>
    <w:rsid w:val="00932D92"/>
    <w:rsid w:val="0095272C"/>
    <w:rsid w:val="00972024"/>
    <w:rsid w:val="009F04D2"/>
    <w:rsid w:val="009F2BA7"/>
    <w:rsid w:val="009F6DA0"/>
    <w:rsid w:val="00A01182"/>
    <w:rsid w:val="00A10BAD"/>
    <w:rsid w:val="00A72AE4"/>
    <w:rsid w:val="00AA5C73"/>
    <w:rsid w:val="00AD13CB"/>
    <w:rsid w:val="00AD3FD8"/>
    <w:rsid w:val="00B14AE4"/>
    <w:rsid w:val="00B235D4"/>
    <w:rsid w:val="00B2531F"/>
    <w:rsid w:val="00B26AA6"/>
    <w:rsid w:val="00B370A8"/>
    <w:rsid w:val="00BC7376"/>
    <w:rsid w:val="00BD669A"/>
    <w:rsid w:val="00C13F2B"/>
    <w:rsid w:val="00C43D65"/>
    <w:rsid w:val="00C84833"/>
    <w:rsid w:val="00C9044F"/>
    <w:rsid w:val="00D16480"/>
    <w:rsid w:val="00D2420D"/>
    <w:rsid w:val="00D30382"/>
    <w:rsid w:val="00D413F9"/>
    <w:rsid w:val="00D44E50"/>
    <w:rsid w:val="00D86E04"/>
    <w:rsid w:val="00D90060"/>
    <w:rsid w:val="00D92B95"/>
    <w:rsid w:val="00DF799C"/>
    <w:rsid w:val="00E03F71"/>
    <w:rsid w:val="00E154B5"/>
    <w:rsid w:val="00E232F0"/>
    <w:rsid w:val="00E52791"/>
    <w:rsid w:val="00E83195"/>
    <w:rsid w:val="00EB561D"/>
    <w:rsid w:val="00F00A4F"/>
    <w:rsid w:val="00F33CD8"/>
    <w:rsid w:val="00F65B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7BB86"/>
  <w15:chartTrackingRefBased/>
  <w15:docId w15:val="{02E2AE16-3DA4-AD40-8751-0E4826B5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vanity-namedomain">
    <w:name w:val="vanity-name__domain"/>
    <w:basedOn w:val="DefaultParagraphFont"/>
    <w:rsid w:val="00913E77"/>
  </w:style>
  <w:style w:type="character" w:customStyle="1" w:styleId="break-words">
    <w:name w:val="break-words"/>
    <w:basedOn w:val="DefaultParagraphFont"/>
    <w:rsid w:val="00913E77"/>
  </w:style>
  <w:style w:type="character" w:styleId="UnresolvedMention">
    <w:name w:val="Unresolved Mention"/>
    <w:basedOn w:val="DefaultParagraphFont"/>
    <w:uiPriority w:val="99"/>
    <w:semiHidden/>
    <w:unhideWhenUsed/>
    <w:rsid w:val="0091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osegrquezada.com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josegrquezada" TargetMode="External"/><Relationship Id="rId17" Type="http://schemas.openxmlformats.org/officeDocument/2006/relationships/hyperlink" Target="https://github.com/JOSEGRQ-BYTE/CrossFitWO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SEGRQ-BYTE/angular-portfoli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svg"/><Relationship Id="rId5" Type="http://schemas.openxmlformats.org/officeDocument/2006/relationships/settings" Target="settings.xml"/><Relationship Id="rId15" Type="http://schemas.openxmlformats.org/officeDocument/2006/relationships/image" Target="media/image4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Jgrquezada@g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ramirez/Library/Containers/com.microsoft.Word/Data/Library/Application%20Support/Microsoft/Office/16.0/DTS/Search/%7b2523DD8B-EBD0-B44D-B77A-2AC428C03C80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52AA61335D5E488336DD0FD17B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144F-E547-8A4E-85A1-450A0D45A8D6}"/>
      </w:docPartPr>
      <w:docPartBody>
        <w:p w:rsidR="004E1559" w:rsidRDefault="00000000">
          <w:pPr>
            <w:pStyle w:val="D252AA61335D5E488336DD0FD17B5A29"/>
          </w:pPr>
          <w:r>
            <w:t>First Name</w:t>
          </w:r>
        </w:p>
      </w:docPartBody>
    </w:docPart>
    <w:docPart>
      <w:docPartPr>
        <w:name w:val="9F275B861D84BE488B89A8A58C99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EF0C-C84E-584A-8EC1-C69C5310A561}"/>
      </w:docPartPr>
      <w:docPartBody>
        <w:p w:rsidR="004E1559" w:rsidRDefault="00000000">
          <w:pPr>
            <w:pStyle w:val="9F275B861D84BE488B89A8A58C99E44C"/>
          </w:pPr>
          <w:r>
            <w:t>Last Name</w:t>
          </w:r>
        </w:p>
      </w:docPartBody>
    </w:docPart>
    <w:docPart>
      <w:docPartPr>
        <w:name w:val="482FAF900554324AB1CE5BBC39593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CB479-D9F8-C046-8042-8720EFE31637}"/>
      </w:docPartPr>
      <w:docPartBody>
        <w:p w:rsidR="004E1559" w:rsidRDefault="00000000">
          <w:pPr>
            <w:pStyle w:val="482FAF900554324AB1CE5BBC39593320"/>
          </w:pPr>
          <w:r>
            <w:t>Skills</w:t>
          </w:r>
        </w:p>
      </w:docPartBody>
    </w:docPart>
    <w:docPart>
      <w:docPartPr>
        <w:name w:val="274F7B6C62372E4F864D0C214F891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6757C-A1BE-6849-A4E8-27768A8C3AC6}"/>
      </w:docPartPr>
      <w:docPartBody>
        <w:p w:rsidR="004E1559" w:rsidRDefault="00000000">
          <w:pPr>
            <w:pStyle w:val="274F7B6C62372E4F864D0C214F891164"/>
          </w:pPr>
          <w:r w:rsidRPr="00AD3FD8">
            <w:t>Experience</w:t>
          </w:r>
        </w:p>
      </w:docPartBody>
    </w:docPart>
    <w:docPart>
      <w:docPartPr>
        <w:name w:val="65B7EEAFA597D24A908A85514943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F2606-5ADD-C842-B377-0283AA1D4D7D}"/>
      </w:docPartPr>
      <w:docPartBody>
        <w:p w:rsidR="004E1559" w:rsidRDefault="00000000">
          <w:pPr>
            <w:pStyle w:val="65B7EEAFA597D24A908A85514943459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F"/>
    <w:rsid w:val="000F5BA0"/>
    <w:rsid w:val="003C6842"/>
    <w:rsid w:val="004C1E16"/>
    <w:rsid w:val="004E1559"/>
    <w:rsid w:val="00F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2AA61335D5E488336DD0FD17B5A29">
    <w:name w:val="D252AA61335D5E488336DD0FD17B5A29"/>
  </w:style>
  <w:style w:type="paragraph" w:customStyle="1" w:styleId="9F275B861D84BE488B89A8A58C99E44C">
    <w:name w:val="9F275B861D84BE488B89A8A58C99E44C"/>
  </w:style>
  <w:style w:type="paragraph" w:customStyle="1" w:styleId="28667DB53400DF42AE0926E0DB5E7882">
    <w:name w:val="28667DB53400DF42AE0926E0DB5E7882"/>
  </w:style>
  <w:style w:type="paragraph" w:customStyle="1" w:styleId="D2969E70B32EF646B60CF0EA3B093897">
    <w:name w:val="D2969E70B32EF646B60CF0EA3B093897"/>
  </w:style>
  <w:style w:type="paragraph" w:customStyle="1" w:styleId="482FAF900554324AB1CE5BBC39593320">
    <w:name w:val="482FAF900554324AB1CE5BBC39593320"/>
  </w:style>
  <w:style w:type="paragraph" w:customStyle="1" w:styleId="274F7B6C62372E4F864D0C214F891164">
    <w:name w:val="274F7B6C62372E4F864D0C214F89116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5B7EEAFA597D24A908A855149434591">
    <w:name w:val="65B7EEAFA597D24A908A855149434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G.</Abstract>
  <CompanyAddress>8235 Acoma St. Denver, CO, 80221</CompanyAddress>
  <CompanyPhone>(720) 338-3532</CompanyPhone>
  <CompanyFax/>
  <CompanyEmail>jgrquezada@gmail.com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536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Ramirez Quezada, Jose</cp:lastModifiedBy>
  <cp:revision>7</cp:revision>
  <dcterms:created xsi:type="dcterms:W3CDTF">2022-09-27T18:38:00Z</dcterms:created>
  <dcterms:modified xsi:type="dcterms:W3CDTF">2022-10-17T04:10:00Z</dcterms:modified>
  <cp:category>Ramirez Quezada</cp:category>
  <cp:contentStatus/>
</cp:coreProperties>
</file>